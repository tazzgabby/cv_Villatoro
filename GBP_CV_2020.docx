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466"/>
        <w:gridCol w:w="4007"/>
        <w:gridCol w:w="351"/>
        <w:gridCol w:w="3248"/>
        <w:gridCol w:w="2374"/>
      </w:tblGrid>
      <w:tr w:rsidR="004B4147" w:rsidRPr="002653F1" w:rsidTr="00840856">
        <w:tc>
          <w:tcPr>
            <w:tcW w:w="20" w:type="dxa"/>
          </w:tcPr>
          <w:p w:rsidR="004B4147" w:rsidRPr="002653F1" w:rsidRDefault="004B4147" w:rsidP="004B4147">
            <w:pPr>
              <w:pStyle w:val="Logotipo"/>
            </w:pPr>
          </w:p>
        </w:tc>
        <w:tc>
          <w:tcPr>
            <w:tcW w:w="10446" w:type="dxa"/>
            <w:gridSpan w:val="5"/>
            <w:tcBorders>
              <w:bottom w:val="single" w:sz="4" w:space="0" w:color="FFFFFF" w:themeColor="background1"/>
            </w:tcBorders>
          </w:tcPr>
          <w:p w:rsidR="004B4147" w:rsidRPr="002653F1" w:rsidRDefault="00BA0AE1" w:rsidP="00BA0AE1">
            <w:pPr>
              <w:pStyle w:val="Ttulo"/>
            </w:pPr>
            <w:r>
              <w:t>Gabriela Villatoro de la Paz</w:t>
            </w:r>
          </w:p>
        </w:tc>
      </w:tr>
      <w:tr w:rsidR="00A21AF8" w:rsidRPr="002653F1" w:rsidTr="00840856">
        <w:tc>
          <w:tcPr>
            <w:tcW w:w="20" w:type="dxa"/>
          </w:tcPr>
          <w:p w:rsidR="00A21AF8" w:rsidRPr="002653F1" w:rsidRDefault="00A21AF8" w:rsidP="000161E1"/>
        </w:tc>
        <w:tc>
          <w:tcPr>
            <w:tcW w:w="10446" w:type="dxa"/>
            <w:gridSpan w:val="5"/>
            <w:tcBorders>
              <w:top w:val="single" w:sz="4" w:space="0" w:color="FFFFFF" w:themeColor="background1"/>
            </w:tcBorders>
          </w:tcPr>
          <w:p w:rsidR="00A21AF8" w:rsidRPr="002653F1" w:rsidRDefault="00BA0AE1" w:rsidP="00A21AF8">
            <w:pPr>
              <w:pStyle w:val="Puesto"/>
            </w:pPr>
            <w:r>
              <w:t>Ing. Sistemas Computacionales</w:t>
            </w:r>
          </w:p>
        </w:tc>
      </w:tr>
      <w:tr w:rsidR="007772B1" w:rsidRPr="002653F1" w:rsidTr="00840856">
        <w:trPr>
          <w:trHeight w:val="720"/>
        </w:trPr>
        <w:tc>
          <w:tcPr>
            <w:tcW w:w="20" w:type="dxa"/>
          </w:tcPr>
          <w:p w:rsidR="007772B1" w:rsidRPr="002653F1" w:rsidRDefault="007772B1" w:rsidP="00A21AF8"/>
        </w:tc>
        <w:tc>
          <w:tcPr>
            <w:tcW w:w="10446" w:type="dxa"/>
            <w:gridSpan w:val="5"/>
          </w:tcPr>
          <w:p w:rsidR="007772B1" w:rsidRPr="002653F1" w:rsidRDefault="007772B1" w:rsidP="00A21AF8">
            <w:pPr>
              <w:pStyle w:val="Puesto"/>
            </w:pPr>
          </w:p>
        </w:tc>
      </w:tr>
      <w:tr w:rsidR="00840856" w:rsidRPr="002653F1" w:rsidTr="0053032F">
        <w:tc>
          <w:tcPr>
            <w:tcW w:w="486" w:type="dxa"/>
            <w:gridSpan w:val="2"/>
            <w:vAlign w:val="center"/>
          </w:tcPr>
          <w:p w:rsidR="00BF0DAF" w:rsidRPr="002653F1" w:rsidRDefault="00BF0DAF" w:rsidP="00BF0DAF">
            <w:pPr>
              <w:pStyle w:val="Contacto"/>
            </w:pPr>
            <w:r w:rsidRPr="002653F1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045170A8" wp14:editId="435B8425">
                      <wp:extent cx="213066" cy="213066"/>
                      <wp:effectExtent l="0" t="0" r="0" b="0"/>
                      <wp:docPr id="131" name="Grupo 131" descr="Icono teléfon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ángulo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áfico 28" descr="Icono teléfono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E78D3B" id="Grupo 131" o:spid="_x0000_s1026" alt="Icono teléfono" style="width:16.8pt;height:16.8pt;mso-position-horizontal-relative:char;mso-position-vertical-relative:line" coordorigin="5158,21295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">
                      <v:rect id="Rectángulo 132" o:spid="_x0000_s1027" style="position:absolute;left:5158;top:21295;width:2131;height:21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&#13;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áfico 28" o:spid="_x0000_s1028" type="#_x0000_t75" alt="Icono teléfono" style="position:absolute;left:5770;top:21906;width:908;height:90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">
                        <v:imagedata r:id="rId13" o:title="Icono teléfono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07" w:type="dxa"/>
            <w:vAlign w:val="center"/>
          </w:tcPr>
          <w:p w:rsidR="00BF0DAF" w:rsidRPr="002653F1" w:rsidRDefault="00FE45A5" w:rsidP="00BF0DAF">
            <w:pPr>
              <w:pStyle w:val="Contacto"/>
            </w:pPr>
            <w:r>
              <w:t>(55) 44983026</w:t>
            </w:r>
          </w:p>
        </w:tc>
        <w:tc>
          <w:tcPr>
            <w:tcW w:w="351" w:type="dxa"/>
          </w:tcPr>
          <w:p w:rsidR="00BF0DAF" w:rsidRPr="002653F1" w:rsidRDefault="00BF0DAF" w:rsidP="00BF0DAF"/>
        </w:tc>
        <w:tc>
          <w:tcPr>
            <w:tcW w:w="5622" w:type="dxa"/>
            <w:gridSpan w:val="2"/>
            <w:vMerge w:val="restart"/>
          </w:tcPr>
          <w:sdt>
            <w:sdtPr>
              <w:id w:val="1958058710"/>
              <w:placeholder>
                <w:docPart w:val="F9904C9A13173B4CA0B8EB2ACE11C2F8"/>
              </w:placeholder>
              <w:temporary/>
              <w:showingPlcHdr/>
              <w15:appearance w15:val="hidden"/>
            </w:sdtPr>
            <w:sdtEndPr/>
            <w:sdtContent>
              <w:p w:rsidR="00BF0DAF" w:rsidRPr="002653F1" w:rsidRDefault="00BF0DAF" w:rsidP="00BF0DAF">
                <w:pPr>
                  <w:pStyle w:val="Ttulo1"/>
                </w:pPr>
                <w:r w:rsidRPr="002653F1">
                  <w:rPr>
                    <w:lang w:bidi="es-ES"/>
                  </w:rPr>
                  <w:t>ACERCA DE MÍ</w:t>
                </w:r>
              </w:p>
            </w:sdtContent>
          </w:sdt>
        </w:tc>
      </w:tr>
      <w:tr w:rsidR="00840856" w:rsidRPr="002653F1" w:rsidTr="0053032F">
        <w:tc>
          <w:tcPr>
            <w:tcW w:w="486" w:type="dxa"/>
            <w:gridSpan w:val="2"/>
            <w:vAlign w:val="center"/>
          </w:tcPr>
          <w:p w:rsidR="00BF0DAF" w:rsidRPr="002653F1" w:rsidRDefault="00BF0DAF" w:rsidP="00BF0DAF">
            <w:pPr>
              <w:pStyle w:val="Contacto"/>
            </w:pPr>
            <w:r w:rsidRPr="002653F1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4D9CD444" wp14:editId="11CE5E26">
                      <wp:extent cx="213066" cy="213066"/>
                      <wp:effectExtent l="0" t="0" r="0" b="0"/>
                      <wp:docPr id="137" name="Grupo 137" descr="Icono correo electrónic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ángulo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áfico 30" descr="Icono correo electrónico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2C5F50" id="Grupo 137" o:spid="_x0000_s1026" alt="Icono correo electrónico" style="width:16.8pt;height:16.8pt;mso-position-horizontal-relative:char;mso-position-vertical-relative:line" coordorigin="5158,24029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">
                      <v:rect id="Rectángulo 138" o:spid="_x0000_s1027" style="position:absolute;left:5158;top:24029;width:2131;height:21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" fillcolor="#1d3251 [3204]" stroked="f" strokeweight="1pt">
                        <o:lock v:ext="edit" aspectratio="t"/>
                      </v:rect>
                      <v:shape id="Gráfico 30" o:spid="_x0000_s1028" type="#_x0000_t75" alt="Icono correo electrónico" style="position:absolute;left:5717;top:24725;width:970;height:7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">
                        <v:imagedata r:id="rId16" o:title="Icono correo electrónico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07" w:type="dxa"/>
            <w:vAlign w:val="center"/>
          </w:tcPr>
          <w:p w:rsidR="00BF0DAF" w:rsidRPr="002653F1" w:rsidRDefault="00840856" w:rsidP="00BF0DAF">
            <w:pPr>
              <w:pStyle w:val="Contacto"/>
            </w:pPr>
            <w:r>
              <w:t>G</w:t>
            </w:r>
            <w:r w:rsidR="00FE45A5">
              <w:t>abrielavillatorodelapaz</w:t>
            </w:r>
            <w:r>
              <w:t>@</w:t>
            </w:r>
            <w:r w:rsidR="0053032F">
              <w:t>hotmail</w:t>
            </w:r>
            <w:r>
              <w:t>.com</w:t>
            </w:r>
          </w:p>
        </w:tc>
        <w:tc>
          <w:tcPr>
            <w:tcW w:w="351" w:type="dxa"/>
          </w:tcPr>
          <w:p w:rsidR="00BF0DAF" w:rsidRPr="002653F1" w:rsidRDefault="00BF0DAF" w:rsidP="00BF0DAF"/>
        </w:tc>
        <w:tc>
          <w:tcPr>
            <w:tcW w:w="5622" w:type="dxa"/>
            <w:gridSpan w:val="2"/>
            <w:vMerge/>
          </w:tcPr>
          <w:p w:rsidR="00BF0DAF" w:rsidRPr="002653F1" w:rsidRDefault="00BF0DAF" w:rsidP="00BF0DAF"/>
        </w:tc>
      </w:tr>
      <w:tr w:rsidR="00606203" w:rsidRPr="002653F1" w:rsidTr="004C3B7C">
        <w:trPr>
          <w:trHeight w:val="432"/>
        </w:trPr>
        <w:tc>
          <w:tcPr>
            <w:tcW w:w="486" w:type="dxa"/>
            <w:gridSpan w:val="2"/>
            <w:vAlign w:val="center"/>
          </w:tcPr>
          <w:p w:rsidR="00606203" w:rsidRPr="002653F1" w:rsidRDefault="00606203" w:rsidP="00CD2FD2">
            <w:pPr>
              <w:pStyle w:val="Contacto"/>
            </w:pPr>
            <w:r w:rsidRPr="002653F1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15F28E62" wp14:editId="154D06A4">
                      <wp:extent cx="213066" cy="213066"/>
                      <wp:effectExtent l="0" t="0" r="0" b="0"/>
                      <wp:docPr id="140" name="Grupo 140" descr="Icono ubicació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ángulo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áfico 29" descr="Icono ubicació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37C5E8" id="Grupo 140" o:spid="_x0000_s1026" alt="Icono ubicación" style="width:16.8pt;height:16.8pt;mso-position-horizontal-relative:char;mso-position-vertical-relative:line" coordorigin="5158,26764" coordsize="2130,213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">
                      <v:rect id="Rectángulo 141" o:spid="_x0000_s1027" style="position:absolute;left:5158;top:26764;width:2131;height:21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&#13;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áfico 29" o:spid="_x0000_s1028" type="#_x0000_t75" alt="Icono ubicación" style="position:absolute;left:5831;top:27245;width:785;height:11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">
                        <v:imagedata r:id="rId19" o:title="Icono ubicació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07" w:type="dxa"/>
            <w:vAlign w:val="center"/>
          </w:tcPr>
          <w:p w:rsidR="00606203" w:rsidRPr="002653F1" w:rsidRDefault="00606203" w:rsidP="00CD2FD2">
            <w:pPr>
              <w:pStyle w:val="Contacto"/>
            </w:pPr>
            <w:r>
              <w:t xml:space="preserve">Miguel Hidalgo/CDMX/México </w:t>
            </w:r>
          </w:p>
        </w:tc>
        <w:tc>
          <w:tcPr>
            <w:tcW w:w="351" w:type="dxa"/>
          </w:tcPr>
          <w:p w:rsidR="00606203" w:rsidRPr="00606203" w:rsidRDefault="00606203" w:rsidP="00CD2FD2">
            <w:pPr>
              <w:rPr>
                <w:sz w:val="22"/>
                <w:szCs w:val="22"/>
              </w:rPr>
            </w:pPr>
          </w:p>
        </w:tc>
        <w:tc>
          <w:tcPr>
            <w:tcW w:w="5622" w:type="dxa"/>
            <w:gridSpan w:val="2"/>
            <w:vMerge w:val="restart"/>
          </w:tcPr>
          <w:p w:rsidR="001F54A5" w:rsidRDefault="00F52934" w:rsidP="00CD2F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Capacidad</w:t>
            </w:r>
            <w:r w:rsidR="00237218">
              <w:rPr>
                <w:sz w:val="22"/>
                <w:szCs w:val="22"/>
              </w:rPr>
              <w:t xml:space="preserve"> de resolución de problemas</w:t>
            </w:r>
            <w:r>
              <w:rPr>
                <w:sz w:val="22"/>
                <w:szCs w:val="22"/>
              </w:rPr>
              <w:t>, trabajo bajo presión,</w:t>
            </w:r>
            <w:r w:rsidR="00237218">
              <w:rPr>
                <w:sz w:val="22"/>
                <w:szCs w:val="22"/>
              </w:rPr>
              <w:t xml:space="preserve"> alto grado de análisis desde un punto de vista objetivo.</w:t>
            </w:r>
          </w:p>
          <w:p w:rsidR="00606203" w:rsidRPr="00606203" w:rsidRDefault="001F54A5" w:rsidP="00CD2F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 objetivo principal es desarrollarme profesionalmente</w:t>
            </w:r>
            <w:r w:rsidR="009D4792">
              <w:rPr>
                <w:sz w:val="22"/>
                <w:szCs w:val="22"/>
              </w:rPr>
              <w:t>.</w:t>
            </w:r>
          </w:p>
        </w:tc>
      </w:tr>
      <w:tr w:rsidR="00606203" w:rsidRPr="002653F1" w:rsidTr="004C3B7C">
        <w:tc>
          <w:tcPr>
            <w:tcW w:w="486" w:type="dxa"/>
            <w:gridSpan w:val="2"/>
            <w:vAlign w:val="center"/>
          </w:tcPr>
          <w:p w:rsidR="00606203" w:rsidRPr="002653F1" w:rsidRDefault="00606203" w:rsidP="00CD2FD2">
            <w:pPr>
              <w:pStyle w:val="Contacto"/>
            </w:pPr>
          </w:p>
        </w:tc>
        <w:tc>
          <w:tcPr>
            <w:tcW w:w="4007" w:type="dxa"/>
            <w:vAlign w:val="center"/>
          </w:tcPr>
          <w:p w:rsidR="00606203" w:rsidRPr="002653F1" w:rsidRDefault="00606203" w:rsidP="00CD2FD2">
            <w:pPr>
              <w:pStyle w:val="Contacto"/>
            </w:pPr>
          </w:p>
        </w:tc>
        <w:tc>
          <w:tcPr>
            <w:tcW w:w="351" w:type="dxa"/>
          </w:tcPr>
          <w:p w:rsidR="00606203" w:rsidRPr="002653F1" w:rsidRDefault="00606203" w:rsidP="00CD2FD2"/>
        </w:tc>
        <w:tc>
          <w:tcPr>
            <w:tcW w:w="5622" w:type="dxa"/>
            <w:gridSpan w:val="2"/>
            <w:vMerge/>
          </w:tcPr>
          <w:p w:rsidR="00606203" w:rsidRPr="002653F1" w:rsidRDefault="00606203" w:rsidP="00CD2FD2"/>
        </w:tc>
      </w:tr>
      <w:tr w:rsidR="00606203" w:rsidRPr="002653F1" w:rsidTr="004C3B7C">
        <w:tc>
          <w:tcPr>
            <w:tcW w:w="486" w:type="dxa"/>
            <w:gridSpan w:val="2"/>
            <w:vAlign w:val="center"/>
          </w:tcPr>
          <w:p w:rsidR="00606203" w:rsidRPr="002653F1" w:rsidRDefault="00606203" w:rsidP="00CD2FD2">
            <w:pPr>
              <w:pStyle w:val="Contacto"/>
            </w:pPr>
          </w:p>
        </w:tc>
        <w:tc>
          <w:tcPr>
            <w:tcW w:w="4007" w:type="dxa"/>
            <w:vAlign w:val="center"/>
          </w:tcPr>
          <w:p w:rsidR="00606203" w:rsidRPr="002653F1" w:rsidRDefault="00606203" w:rsidP="00CD2FD2">
            <w:pPr>
              <w:pStyle w:val="Contacto"/>
            </w:pPr>
          </w:p>
        </w:tc>
        <w:tc>
          <w:tcPr>
            <w:tcW w:w="351" w:type="dxa"/>
          </w:tcPr>
          <w:p w:rsidR="00606203" w:rsidRPr="002653F1" w:rsidRDefault="00606203" w:rsidP="00CD2FD2"/>
        </w:tc>
        <w:tc>
          <w:tcPr>
            <w:tcW w:w="5622" w:type="dxa"/>
            <w:gridSpan w:val="2"/>
            <w:vMerge/>
          </w:tcPr>
          <w:p w:rsidR="00606203" w:rsidRPr="002653F1" w:rsidRDefault="00606203" w:rsidP="00CD2FD2"/>
        </w:tc>
      </w:tr>
      <w:tr w:rsidR="00606203" w:rsidRPr="002653F1" w:rsidTr="004C3B7C">
        <w:tc>
          <w:tcPr>
            <w:tcW w:w="486" w:type="dxa"/>
            <w:gridSpan w:val="2"/>
            <w:vAlign w:val="center"/>
          </w:tcPr>
          <w:p w:rsidR="00606203" w:rsidRPr="002653F1" w:rsidRDefault="00606203" w:rsidP="00CD2FD2">
            <w:pPr>
              <w:pStyle w:val="Contacto"/>
            </w:pPr>
          </w:p>
        </w:tc>
        <w:tc>
          <w:tcPr>
            <w:tcW w:w="4007" w:type="dxa"/>
            <w:vAlign w:val="center"/>
          </w:tcPr>
          <w:p w:rsidR="00606203" w:rsidRPr="002653F1" w:rsidRDefault="00606203" w:rsidP="00CD2FD2">
            <w:pPr>
              <w:pStyle w:val="Contacto"/>
            </w:pPr>
          </w:p>
        </w:tc>
        <w:tc>
          <w:tcPr>
            <w:tcW w:w="351" w:type="dxa"/>
          </w:tcPr>
          <w:p w:rsidR="00606203" w:rsidRPr="002653F1" w:rsidRDefault="00606203" w:rsidP="00CD2FD2"/>
        </w:tc>
        <w:tc>
          <w:tcPr>
            <w:tcW w:w="5622" w:type="dxa"/>
            <w:gridSpan w:val="2"/>
            <w:vMerge/>
          </w:tcPr>
          <w:p w:rsidR="00606203" w:rsidRPr="002653F1" w:rsidRDefault="00606203" w:rsidP="00CD2FD2"/>
        </w:tc>
      </w:tr>
      <w:tr w:rsidR="00606203" w:rsidRPr="002653F1" w:rsidTr="009D4792">
        <w:trPr>
          <w:trHeight w:val="99"/>
        </w:trPr>
        <w:tc>
          <w:tcPr>
            <w:tcW w:w="4493" w:type="dxa"/>
            <w:gridSpan w:val="3"/>
          </w:tcPr>
          <w:p w:rsidR="00606203" w:rsidRPr="002653F1" w:rsidRDefault="00606203" w:rsidP="00CD2FD2"/>
        </w:tc>
        <w:tc>
          <w:tcPr>
            <w:tcW w:w="351" w:type="dxa"/>
          </w:tcPr>
          <w:p w:rsidR="00606203" w:rsidRPr="002653F1" w:rsidRDefault="00606203" w:rsidP="00CD2FD2"/>
        </w:tc>
        <w:tc>
          <w:tcPr>
            <w:tcW w:w="5622" w:type="dxa"/>
            <w:gridSpan w:val="2"/>
            <w:vMerge/>
            <w:tcBorders>
              <w:bottom w:val="single" w:sz="4" w:space="0" w:color="D9D9D9" w:themeColor="background1" w:themeShade="D9"/>
            </w:tcBorders>
          </w:tcPr>
          <w:p w:rsidR="00606203" w:rsidRPr="002653F1" w:rsidRDefault="00606203" w:rsidP="00CD2FD2"/>
        </w:tc>
      </w:tr>
      <w:tr w:rsidR="00CD2FD2" w:rsidRPr="002653F1" w:rsidTr="0053032F">
        <w:trPr>
          <w:trHeight w:val="288"/>
        </w:trPr>
        <w:tc>
          <w:tcPr>
            <w:tcW w:w="4493" w:type="dxa"/>
            <w:gridSpan w:val="3"/>
          </w:tcPr>
          <w:p w:rsidR="00CD2FD2" w:rsidRPr="002653F1" w:rsidRDefault="00CD2FD2" w:rsidP="00CD2FD2"/>
        </w:tc>
        <w:tc>
          <w:tcPr>
            <w:tcW w:w="351" w:type="dxa"/>
          </w:tcPr>
          <w:p w:rsidR="00CD2FD2" w:rsidRPr="002653F1" w:rsidRDefault="00CD2FD2" w:rsidP="00CD2FD2"/>
        </w:tc>
        <w:tc>
          <w:tcPr>
            <w:tcW w:w="3248" w:type="dxa"/>
            <w:tcBorders>
              <w:top w:val="single" w:sz="4" w:space="0" w:color="D9D9D9" w:themeColor="background1" w:themeShade="D9"/>
            </w:tcBorders>
          </w:tcPr>
          <w:p w:rsidR="00CD2FD2" w:rsidRPr="002653F1" w:rsidRDefault="00CD2FD2" w:rsidP="00CD2FD2"/>
        </w:tc>
        <w:tc>
          <w:tcPr>
            <w:tcW w:w="2374" w:type="dxa"/>
            <w:tcBorders>
              <w:top w:val="single" w:sz="4" w:space="0" w:color="D9D9D9" w:themeColor="background1" w:themeShade="D9"/>
            </w:tcBorders>
          </w:tcPr>
          <w:p w:rsidR="00CD2FD2" w:rsidRPr="002653F1" w:rsidRDefault="00CD2FD2" w:rsidP="00CD2FD2"/>
        </w:tc>
      </w:tr>
      <w:tr w:rsidR="00144072" w:rsidRPr="002653F1" w:rsidTr="0053032F">
        <w:tc>
          <w:tcPr>
            <w:tcW w:w="4493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637A70D801C8DD42A8017209BFC05B66"/>
              </w:placeholder>
              <w:temporary/>
              <w:showingPlcHdr/>
              <w15:appearance w15:val="hidden"/>
            </w:sdtPr>
            <w:sdtEndPr/>
            <w:sdtContent>
              <w:p w:rsidR="00144072" w:rsidRPr="002653F1" w:rsidRDefault="00144072" w:rsidP="00144072">
                <w:pPr>
                  <w:pStyle w:val="Ttulo1"/>
                </w:pPr>
                <w:r w:rsidRPr="002653F1">
                  <w:rPr>
                    <w:lang w:bidi="es-ES"/>
                  </w:rPr>
                  <w:t>Aptitudes</w:t>
                </w:r>
              </w:p>
            </w:sdtContent>
          </w:sdt>
          <w:p w:rsidR="00144072" w:rsidRPr="002653F1" w:rsidRDefault="00144072" w:rsidP="00144072">
            <w:r w:rsidRPr="002653F1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5581C5FF" wp14:editId="5AE5DE4A">
                      <wp:extent cx="2152098" cy="2024737"/>
                      <wp:effectExtent l="0" t="0" r="0" b="0"/>
                      <wp:docPr id="153" name="Grupo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upo 16" descr="Aptitud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Cuadro de texto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Pr="008E2197" w:rsidRDefault="00B41F46" w:rsidP="008E2197">
                                      <w:pPr>
                                        <w:pStyle w:val="Aptitud"/>
                                      </w:pPr>
                                      <w:r>
                                        <w:t>Proactiva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ángulo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Flecha: Pentágono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2105185" cy="163265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Cuadro de texto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Pr="00B41F46" w:rsidRDefault="00B41F46" w:rsidP="008E2197">
                                      <w:pPr>
                                        <w:pStyle w:val="Puntuacindeaptitud"/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10 / 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upo 24" descr="Aptitud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549"/>
                                  <a:ext cx="2152098" cy="319838"/>
                                  <a:chOff x="502195" y="5339487"/>
                                  <a:chExt cx="2152098" cy="319838"/>
                                </a:xfrm>
                              </wpg:grpSpPr>
                              <wps:wsp>
                                <wps:cNvPr id="41" name="Cuadro de texto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B41F46" w:rsidP="008E2197">
                                      <w:pPr>
                                        <w:pStyle w:val="Aptitud"/>
                                      </w:pPr>
                                      <w:r>
                                        <w:t>Analítica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ángulo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Flecha: Pentágono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487"/>
                                    <a:ext cx="2105104" cy="163265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Cuadro de texto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44072" w:rsidRPr="00B41F46" w:rsidRDefault="00B41F46" w:rsidP="008E2197">
                                      <w:pPr>
                                        <w:pStyle w:val="Puntuacindeaptitud"/>
                                        <w:rPr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10 / 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upo 25" descr="Aptitud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099"/>
                                  <a:ext cx="2152098" cy="319913"/>
                                  <a:chOff x="502195" y="5765481"/>
                                  <a:chExt cx="2152098" cy="319913"/>
                                </a:xfrm>
                              </wpg:grpSpPr>
                              <wps:wsp>
                                <wps:cNvPr id="37" name="Cuadro de texto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B41F46" w:rsidP="008E2197">
                                      <w:pPr>
                                        <w:pStyle w:val="Aptitud"/>
                                      </w:pPr>
                                      <w:r>
                                        <w:t>Empática</w:t>
                                      </w:r>
                                    </w:p>
                                    <w:p w:rsidR="00144072" w:rsidRDefault="00B41F46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ángulo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Flecha: Pentágono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481"/>
                                    <a:ext cx="2105024" cy="163265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Cuadro de texto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B41F46" w:rsidP="008E2197">
                                      <w:pPr>
                                        <w:pStyle w:val="Puntuacindeaptitud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10 / 10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upo 26" descr="Aptitud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Cuadro de texto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B41F46" w:rsidP="008E2197">
                                      <w:pPr>
                                        <w:pStyle w:val="Aptitud"/>
                                      </w:pPr>
                                      <w:r>
                                        <w:t>Seguridad</w:t>
                                      </w:r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ángulo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ángulo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Cuadro de texto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CB6494" w:rsidP="008E2197">
                                      <w:pPr>
                                        <w:pStyle w:val="Puntuacindeaptitud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rPr>
                                              <w:lang w:bidi="es-ES"/>
                                            </w:rPr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upo 27" descr="Aptitud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674"/>
                                  <a:ext cx="2152098" cy="320063"/>
                                  <a:chOff x="502195" y="6617468"/>
                                  <a:chExt cx="2152098" cy="320063"/>
                                </a:xfrm>
                              </wpg:grpSpPr>
                              <wps:wsp>
                                <wps:cNvPr id="29" name="Cuadro de texto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B41F46" w:rsidP="008E2197">
                                      <w:pPr>
                                        <w:pStyle w:val="Aptitud"/>
                                      </w:pPr>
                                      <w:r>
                                        <w:t>Disciplina</w:t>
                                      </w:r>
                                    </w:p>
                                    <w:p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ángulo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Flecha: Pentágono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6617468"/>
                                    <a:ext cx="2105186" cy="163265"/>
                                  </a:xfrm>
                                  <a:prstGeom prst="homePlate">
                                    <a:avLst>
                                      <a:gd name="adj" fmla="val 0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Cuadro de texto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8E2197" w:rsidRDefault="00B41F46" w:rsidP="008E2197">
                                      <w:pPr>
                                        <w:pStyle w:val="Puntuacindeaptitud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10 / 10</w:t>
                                      </w:r>
                                    </w:p>
                                    <w:p w:rsidR="00144072" w:rsidRDefault="00B41F46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81C5FF" id="Grupo 153" o:spid="_x0000_s1026" style="width:169.45pt;height:159.45pt;mso-position-horizontal-relative:char;mso-position-vertical-relative:line" coordsize="21520,202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">
                      <v:group id="Grupo 16" o:spid="_x0000_s1027" alt="Aptitud" style="position:absolute;width:21520;height:3197" coordorigin="5021,49134" coordsize="21520,3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55" o:spid="_x0000_s1028" type="#_x0000_t202" style="position:absolute;left:5021;top:50817;width:21521;height:1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" filled="f" stroked="f">
                          <v:textbox inset="0,0,0,0">
                            <w:txbxContent>
                              <w:p w:rsidR="00144072" w:rsidRPr="008E2197" w:rsidRDefault="00B41F46" w:rsidP="008E2197">
                                <w:pPr>
                                  <w:pStyle w:val="Aptitud"/>
                                </w:pPr>
                                <w:r>
                                  <w:t>Proactiva</w:t>
                                </w:r>
                              </w:p>
                            </w:txbxContent>
                          </v:textbox>
                        </v:shape>
                        <v:rect id="Rectángulo 58" o:spid="_x0000_s1029" style="position:absolute;left:5021;top:49134;width:21053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&#13;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Flecha: Pentágono 59" o:spid="_x0000_s1030" type="#_x0000_t15" style="position:absolute;left:5021;top:49134;width:21052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" adj="21600" fillcolor="#1d3251 [3204]" stroked="f" strokeweight="1pt"/>
                        <v:shape id="Cuadro de texto 58" o:spid="_x0000_s1031" type="#_x0000_t202" style="position:absolute;left:11742;top:49134;width:7612;height:1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" filled="f" stroked="f">
                          <v:textbox inset="0,0,0,0">
                            <w:txbxContent>
                              <w:p w:rsidR="00144072" w:rsidRPr="00B41F46" w:rsidRDefault="00B41F46" w:rsidP="008E2197">
                                <w:pPr>
                                  <w:pStyle w:val="Puntuacindeaptitud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10 / 10</w:t>
                                </w:r>
                              </w:p>
                            </w:txbxContent>
                          </v:textbox>
                        </v:shape>
                      </v:group>
                      <v:group id="Grupo 24" o:spid="_x0000_s1032" alt="Aptitud" style="position:absolute;top:4285;width:21520;height:3198" coordorigin="5021,53394" coordsize="21520,31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    <v:shape id="Cuadro de texto 114" o:spid="_x0000_s1033" type="#_x0000_t202" style="position:absolute;left:5021;top:55078;width:21521;height:1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" filled="f" stroked="f">
                          <v:textbox inset="0,0,0,0">
                            <w:txbxContent>
                              <w:p w:rsidR="008E2197" w:rsidRDefault="00B41F46" w:rsidP="008E2197">
                                <w:pPr>
                                  <w:pStyle w:val="Aptitud"/>
                                </w:pPr>
                                <w:r>
                                  <w:t>Analítica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ángulo 42" o:spid="_x0000_s1034" style="position:absolute;left:5021;top:53395;width:21053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" fillcolor="#cdedda [3207]" stroked="f" strokeweight="1pt"/>
                        <v:shape id="Flecha: Pentágono 43" o:spid="_x0000_s1035" type="#_x0000_t15" style="position:absolute;left:5021;top:53394;width:21052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" adj="21600" fillcolor="#1d3251 [3204]" stroked="f" strokeweight="1pt"/>
                        <v:shape id="Cuadro de texto 117" o:spid="_x0000_s1036" type="#_x0000_t202" style="position:absolute;left:11742;top:53395;width:7612;height:1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" filled="f" stroked="f">
                          <v:textbox inset="0,0,0,0">
                            <w:txbxContent>
                              <w:p w:rsidR="00144072" w:rsidRPr="00B41F46" w:rsidRDefault="00B41F46" w:rsidP="008E2197">
                                <w:pPr>
                                  <w:pStyle w:val="Puntuacindeaptitud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10 / 10</w:t>
                                </w:r>
                              </w:p>
                            </w:txbxContent>
                          </v:textbox>
                        </v:shape>
                      </v:group>
                      <v:group id="Grupo 25" o:spid="_x0000_s1037" alt="Aptitud" style="position:absolute;top:8570;width:21520;height:3200" coordorigin="5021,57654" coordsize="21520,31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      <v:shape id="Cuadro de texto 119" o:spid="_x0000_s1038" type="#_x0000_t202" style="position:absolute;left:5021;top:59339;width:21521;height:15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" filled="f" stroked="f">
                          <v:textbox inset="0,0,0,0">
                            <w:txbxContent>
                              <w:p w:rsidR="008E2197" w:rsidRDefault="00B41F46" w:rsidP="008E2197">
                                <w:pPr>
                                  <w:pStyle w:val="Aptitud"/>
                                </w:pPr>
                                <w:r>
                                  <w:t>Empática</w:t>
                                </w:r>
                              </w:p>
                              <w:p w:rsidR="00144072" w:rsidRDefault="00B41F46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e</w:t>
                                </w:r>
                              </w:p>
                            </w:txbxContent>
                          </v:textbox>
                        </v:shape>
                        <v:rect id="Rectángulo 38" o:spid="_x0000_s1039" style="position:absolute;left:5021;top:57656;width:21053;height:16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" fillcolor="#cdedda [3207]" stroked="f" strokeweight="1pt"/>
                        <v:shape id="Flecha: Pentágono 39" o:spid="_x0000_s1040" type="#_x0000_t15" style="position:absolute;left:5021;top:57654;width:21051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" adj="21600" fillcolor="#1d3251 [3204]" stroked="f" strokeweight="1pt"/>
                        <v:shape id="Cuadro de texto 122" o:spid="_x0000_s1041" type="#_x0000_t202" style="position:absolute;left:11742;top:57656;width:7612;height:16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" filled="f" stroked="f">
                          <v:textbox inset="0,0,0,0">
                            <w:txbxContent>
                              <w:p w:rsidR="008E2197" w:rsidRDefault="00B41F46" w:rsidP="008E2197">
                                <w:pPr>
                                  <w:pStyle w:val="Puntuacindeaptitud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10 / 10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upo 26" o:spid="_x0000_s1042" alt="Aptitud" style="position:absolute;top:12858;width:21520;height:3198" coordorigin="5021,61917" coordsize="21520,3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      <v:shape id="Cuadro de texto 124" o:spid="_x0000_s1043" type="#_x0000_t202" style="position:absolute;left:5021;top:63600;width:21521;height:15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" filled="f" stroked="f">
                          <v:textbox inset="0,0,0,0">
                            <w:txbxContent>
                              <w:p w:rsidR="008E2197" w:rsidRDefault="00B41F46" w:rsidP="008E2197">
                                <w:pPr>
                                  <w:pStyle w:val="Aptitud"/>
                                </w:pPr>
                                <w:r>
                                  <w:t>Seguridad</w:t>
                                </w:r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ángulo 34" o:spid="_x0000_s1044" style="position:absolute;left:5021;top:61917;width:21053;height:16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" fillcolor="#cdedda [3207]" stroked="f" strokeweight="1pt"/>
                        <v:rect id="Rectángulo 35" o:spid="_x0000_s1045" style="position:absolute;left:5021;top:61917;width:21053;height:16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HwA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" fillcolor="#1d3251 [3204]" stroked="f" strokeweight="1pt"/>
                        <v:shape id="Cuadro de texto 127" o:spid="_x0000_s1046" type="#_x0000_t202" style="position:absolute;left:11742;top:61917;width:7612;height:16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" filled="f" stroked="f">
                          <v:textbox inset="0,0,0,0">
                            <w:txbxContent>
                              <w:p w:rsidR="008E2197" w:rsidRDefault="00DC1E06" w:rsidP="008E2197">
                                <w:pPr>
                                  <w:pStyle w:val="Puntuacindeaptitud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rPr>
                                        <w:lang w:bidi="es-ES"/>
                                      </w:rPr>
                                      <w:t>10 / 10</w:t>
                                    </w:r>
                                  </w:sdtContent>
                                </w:sdt>
                              </w:p>
                              <w:p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upo 27" o:spid="_x0000_s1047" alt="Aptitud" style="position:absolute;top:17046;width:21520;height:3201" coordorigin="5021,66174" coordsize="21520,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      <v:shape id="Cuadro de texto 129" o:spid="_x0000_s1048" type="#_x0000_t202" style="position:absolute;left:5021;top:67860;width:21521;height:15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" filled="f" stroked="f">
                          <v:textbox inset="0,0,0,0">
                            <w:txbxContent>
                              <w:p w:rsidR="008E2197" w:rsidRDefault="00B41F46" w:rsidP="008E2197">
                                <w:pPr>
                                  <w:pStyle w:val="Aptitud"/>
                                </w:pPr>
                                <w:r>
                                  <w:t>Disciplina</w:t>
                                </w:r>
                              </w:p>
                              <w:p w:rsidR="00144072" w:rsidRDefault="00144072" w:rsidP="008E2197"/>
                            </w:txbxContent>
                          </v:textbox>
                        </v:shape>
                        <v:rect id="Rectángulo 30" o:spid="_x0000_s1049" style="position:absolute;left:5021;top:66177;width:21053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" fillcolor="#cdedda [3207]" stroked="f" strokeweight="1pt"/>
                        <v:shape id="Flecha: Pentágono 31" o:spid="_x0000_s1050" type="#_x0000_t15" style="position:absolute;left:5021;top:66174;width:21052;height:16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" adj="21600" fillcolor="#1d3251 [3204]" stroked="f" strokeweight="1pt"/>
                        <v:shape id="Cuadro de texto 132" o:spid="_x0000_s1051" type="#_x0000_t202" style="position:absolute;left:11742;top:66177;width:7612;height:16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Na9yAAAAOAAAAAPAAAAZHJzL2Rvd25yZXYueG1sRI9Ba8JA&#13;&#10;FITvBf/D8oTe6kYL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DzcNa9yAAAAOAA&#13;&#10;AAAPAAAAAAAAAAAAAAAAAAcCAABkcnMvZG93bnJldi54bWxQSwUGAAAAAAMAAwC3AAAA/AIAAAAA&#13;&#10;" filled="f" stroked="f">
                          <v:textbox inset="0,0,0,0">
                            <w:txbxContent>
                              <w:p w:rsidR="008E2197" w:rsidRDefault="00B41F46" w:rsidP="008E2197">
                                <w:pPr>
                                  <w:pStyle w:val="Puntuacindeaptitud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10 / 10</w:t>
                                </w:r>
                              </w:p>
                              <w:p w:rsidR="00144072" w:rsidRDefault="00B41F46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10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6ADDE4FB53C7BE4DAA8479495F630945"/>
              </w:placeholder>
              <w:temporary/>
              <w:showingPlcHdr/>
              <w15:appearance w15:val="hidden"/>
            </w:sdtPr>
            <w:sdtEndPr/>
            <w:sdtContent>
              <w:p w:rsidR="008E2197" w:rsidRPr="002653F1" w:rsidRDefault="008E2197" w:rsidP="008E2197">
                <w:pPr>
                  <w:pStyle w:val="Ttulo1"/>
                </w:pPr>
                <w:r w:rsidRPr="002653F1">
                  <w:rPr>
                    <w:lang w:bidi="es-ES"/>
                  </w:rPr>
                  <w:t>Educación</w:t>
                </w:r>
              </w:p>
            </w:sdtContent>
          </w:sdt>
          <w:p w:rsidR="008E2197" w:rsidRPr="002653F1" w:rsidRDefault="00F26A6D" w:rsidP="008E2197">
            <w:pPr>
              <w:pStyle w:val="Ttulo2"/>
            </w:pPr>
            <w:r>
              <w:t>Ing. Sistemas computacionales / Certificado</w:t>
            </w:r>
          </w:p>
          <w:p w:rsidR="00552F9B" w:rsidRPr="002653F1" w:rsidRDefault="00F26A6D" w:rsidP="00552F9B">
            <w:pPr>
              <w:pStyle w:val="Ttulo4"/>
            </w:pPr>
            <w:r>
              <w:t xml:space="preserve">Instituto Tecnológico de Tuxtla Gutiérrez </w:t>
            </w:r>
          </w:p>
          <w:p w:rsidR="00552F9B" w:rsidRPr="002653F1" w:rsidRDefault="00F26A6D" w:rsidP="00552F9B">
            <w:r>
              <w:t>2004 - 2008</w:t>
            </w:r>
          </w:p>
          <w:p w:rsidR="00552F9B" w:rsidRPr="002653F1" w:rsidRDefault="00953656" w:rsidP="00552F9B">
            <w:pPr>
              <w:pStyle w:val="Ttulo2"/>
            </w:pPr>
            <w:r>
              <w:t xml:space="preserve">Técnico en computación / Certificado  </w:t>
            </w:r>
          </w:p>
          <w:p w:rsidR="00552F9B" w:rsidRPr="002653F1" w:rsidRDefault="00953656" w:rsidP="00552F9B">
            <w:pPr>
              <w:pStyle w:val="Ttulo4"/>
            </w:pPr>
            <w:r>
              <w:t>CETIS 136</w:t>
            </w:r>
          </w:p>
          <w:p w:rsidR="00552F9B" w:rsidRDefault="00953656" w:rsidP="00552F9B">
            <w:r>
              <w:t xml:space="preserve">2000 </w:t>
            </w:r>
            <w:r w:rsidR="00CF11F0">
              <w:t>–</w:t>
            </w:r>
            <w:r>
              <w:t xml:space="preserve"> 2003</w:t>
            </w:r>
          </w:p>
          <w:p w:rsidR="00CF11F0" w:rsidRPr="002653F1" w:rsidRDefault="00CF11F0" w:rsidP="00552F9B">
            <w:r w:rsidRPr="00CF11F0">
              <w:rPr>
                <w:rFonts w:eastAsiaTheme="majorEastAsia" w:cstheme="majorBidi"/>
                <w:caps/>
                <w:color w:val="1D3251" w:themeColor="accent1"/>
                <w:spacing w:val="120"/>
                <w:sz w:val="32"/>
                <w:szCs w:val="32"/>
                <w:lang w:bidi="es-ES"/>
              </w:rPr>
              <w:t>IDIOMA</w:t>
            </w:r>
          </w:p>
          <w:p w:rsidR="00367070" w:rsidRDefault="00CF11F0" w:rsidP="00552F9B">
            <w:r>
              <w:t>Ingles 80%</w:t>
            </w:r>
          </w:p>
          <w:p w:rsidR="00367070" w:rsidRDefault="001A4604" w:rsidP="00552F9B">
            <w:pPr>
              <w:rPr>
                <w:rFonts w:eastAsiaTheme="majorEastAsia" w:cstheme="majorBidi"/>
                <w:caps/>
                <w:color w:val="1D3251" w:themeColor="accent1"/>
                <w:spacing w:val="120"/>
                <w:sz w:val="32"/>
                <w:szCs w:val="32"/>
                <w:lang w:bidi="es-ES"/>
              </w:rPr>
            </w:pPr>
            <w:r w:rsidRPr="001A4604">
              <w:rPr>
                <w:rFonts w:eastAsiaTheme="majorEastAsia" w:cstheme="majorBidi"/>
                <w:caps/>
                <w:color w:val="1D3251" w:themeColor="accent1"/>
                <w:spacing w:val="120"/>
                <w:sz w:val="32"/>
                <w:szCs w:val="32"/>
                <w:lang w:bidi="es-ES"/>
              </w:rPr>
              <w:t>CURSOS</w:t>
            </w:r>
          </w:p>
          <w:p w:rsidR="00745613" w:rsidRDefault="00BC1962" w:rsidP="009D4792">
            <w:pPr>
              <w:pStyle w:val="Prrafodelista"/>
              <w:numPr>
                <w:ilvl w:val="0"/>
                <w:numId w:val="10"/>
              </w:numPr>
              <w:spacing w:before="240"/>
              <w:rPr>
                <w:rFonts w:asciiTheme="minorHAnsi" w:eastAsiaTheme="minorHAnsi" w:hAnsiTheme="minorHAnsi" w:cstheme="minorBidi"/>
                <w:sz w:val="18"/>
                <w:szCs w:val="18"/>
                <w:lang w:val="en-US"/>
              </w:rPr>
            </w:pPr>
            <w:r w:rsidRPr="009D4792">
              <w:rPr>
                <w:rFonts w:asciiTheme="minorHAnsi" w:eastAsiaTheme="minorHAnsi" w:hAnsiTheme="minorHAnsi" w:cstheme="minorBidi"/>
                <w:sz w:val="18"/>
                <w:szCs w:val="18"/>
                <w:lang w:val="en-US"/>
              </w:rPr>
              <w:t>UML (</w:t>
            </w:r>
            <w:proofErr w:type="spellStart"/>
            <w:r w:rsidRPr="009D4792">
              <w:rPr>
                <w:rFonts w:asciiTheme="minorHAnsi" w:eastAsiaTheme="minorHAnsi" w:hAnsiTheme="minorHAnsi" w:cstheme="minorBidi"/>
                <w:sz w:val="18"/>
                <w:szCs w:val="18"/>
                <w:lang w:val="en-US"/>
              </w:rPr>
              <w:t>Unifield</w:t>
            </w:r>
            <w:proofErr w:type="spellEnd"/>
            <w:r w:rsidRPr="009D4792">
              <w:rPr>
                <w:rFonts w:asciiTheme="minorHAnsi" w:eastAsiaTheme="minorHAnsi" w:hAnsiTheme="minorHAnsi" w:cstheme="minorBidi"/>
                <w:sz w:val="18"/>
                <w:szCs w:val="18"/>
                <w:lang w:val="en-US"/>
              </w:rPr>
              <w:t xml:space="preserve"> Modeling </w:t>
            </w:r>
            <w:proofErr w:type="spellStart"/>
            <w:r w:rsidRPr="009D4792">
              <w:rPr>
                <w:rFonts w:asciiTheme="minorHAnsi" w:eastAsiaTheme="minorHAnsi" w:hAnsiTheme="minorHAnsi" w:cstheme="minorBidi"/>
                <w:sz w:val="18"/>
                <w:szCs w:val="18"/>
                <w:lang w:val="en-US"/>
              </w:rPr>
              <w:t>Lenguaje</w:t>
            </w:r>
            <w:proofErr w:type="spellEnd"/>
            <w:r w:rsidRPr="009D4792">
              <w:rPr>
                <w:rFonts w:asciiTheme="minorHAnsi" w:eastAsiaTheme="minorHAnsi" w:hAnsiTheme="minorHAnsi" w:cstheme="minorBidi"/>
                <w:sz w:val="18"/>
                <w:szCs w:val="18"/>
                <w:lang w:val="en-US"/>
              </w:rPr>
              <w:t>)</w:t>
            </w:r>
            <w:r w:rsidR="00745613">
              <w:rPr>
                <w:rFonts w:asciiTheme="minorHAnsi" w:eastAsiaTheme="minorHAnsi" w:hAnsiTheme="minorHAnsi" w:cstheme="minorBidi"/>
                <w:sz w:val="18"/>
                <w:szCs w:val="18"/>
                <w:lang w:val="en-US"/>
              </w:rPr>
              <w:t>.</w:t>
            </w:r>
          </w:p>
          <w:p w:rsidR="00745613" w:rsidRDefault="00745613" w:rsidP="009D4792">
            <w:pPr>
              <w:pStyle w:val="Prrafodelista"/>
              <w:numPr>
                <w:ilvl w:val="0"/>
                <w:numId w:val="10"/>
              </w:numPr>
              <w:spacing w:before="240"/>
              <w:rPr>
                <w:rFonts w:asciiTheme="minorHAnsi" w:eastAsiaTheme="minorHAnsi" w:hAnsiTheme="minorHAnsi" w:cstheme="minorBidi"/>
                <w:sz w:val="18"/>
                <w:szCs w:val="18"/>
                <w:lang w:val="es-US"/>
              </w:rPr>
            </w:pPr>
            <w:r>
              <w:rPr>
                <w:rFonts w:asciiTheme="minorHAnsi" w:eastAsiaTheme="minorHAnsi" w:hAnsiTheme="minorHAnsi" w:cstheme="minorBidi"/>
                <w:sz w:val="18"/>
                <w:szCs w:val="18"/>
                <w:lang w:val="en-US"/>
              </w:rPr>
              <w:t>J</w:t>
            </w:r>
            <w:r w:rsidR="009D4792" w:rsidRPr="00745613">
              <w:rPr>
                <w:rFonts w:asciiTheme="minorHAnsi" w:eastAsiaTheme="minorHAnsi" w:hAnsiTheme="minorHAnsi" w:cstheme="minorBidi"/>
                <w:sz w:val="18"/>
                <w:szCs w:val="18"/>
                <w:lang w:val="es-US"/>
              </w:rPr>
              <w:t xml:space="preserve">ava </w:t>
            </w:r>
          </w:p>
          <w:p w:rsidR="00BC1962" w:rsidRPr="00745613" w:rsidRDefault="009D4792" w:rsidP="009D4792">
            <w:pPr>
              <w:pStyle w:val="Prrafodelista"/>
              <w:numPr>
                <w:ilvl w:val="0"/>
                <w:numId w:val="10"/>
              </w:numPr>
              <w:spacing w:before="240"/>
              <w:rPr>
                <w:rFonts w:asciiTheme="minorHAnsi" w:eastAsiaTheme="minorHAnsi" w:hAnsiTheme="minorHAnsi" w:cstheme="minorBidi"/>
                <w:sz w:val="18"/>
                <w:szCs w:val="18"/>
                <w:lang w:val="es-US"/>
              </w:rPr>
            </w:pPr>
            <w:r w:rsidRPr="00745613">
              <w:rPr>
                <w:rFonts w:asciiTheme="minorHAnsi" w:eastAsiaTheme="minorHAnsi" w:hAnsiTheme="minorHAnsi" w:cstheme="minorBidi"/>
                <w:sz w:val="18"/>
                <w:szCs w:val="18"/>
                <w:lang w:val="es-US"/>
              </w:rPr>
              <w:t xml:space="preserve"> Tuning Oracle 12c.</w:t>
            </w:r>
          </w:p>
        </w:tc>
        <w:tc>
          <w:tcPr>
            <w:tcW w:w="351" w:type="dxa"/>
            <w:tcBorders>
              <w:left w:val="single" w:sz="4" w:space="0" w:color="D9D9D9" w:themeColor="background1" w:themeShade="D9"/>
            </w:tcBorders>
          </w:tcPr>
          <w:p w:rsidR="00144072" w:rsidRPr="00745613" w:rsidRDefault="00144072" w:rsidP="00144072">
            <w:pPr>
              <w:pStyle w:val="Ttulo1"/>
              <w:rPr>
                <w:lang w:val="es-US"/>
              </w:rPr>
            </w:pPr>
          </w:p>
        </w:tc>
        <w:tc>
          <w:tcPr>
            <w:tcW w:w="5622" w:type="dxa"/>
            <w:gridSpan w:val="2"/>
          </w:tcPr>
          <w:sdt>
            <w:sdtPr>
              <w:id w:val="864106690"/>
              <w:placeholder>
                <w:docPart w:val="1F8A040BEC291D49B1365BA707E7C82F"/>
              </w:placeholder>
              <w:temporary/>
              <w:showingPlcHdr/>
              <w15:appearance w15:val="hidden"/>
            </w:sdtPr>
            <w:sdtEndPr/>
            <w:sdtContent>
              <w:p w:rsidR="00144072" w:rsidRPr="002653F1" w:rsidRDefault="00144072" w:rsidP="00144072">
                <w:pPr>
                  <w:pStyle w:val="Ttulo1"/>
                </w:pPr>
                <w:r w:rsidRPr="002653F1">
                  <w:rPr>
                    <w:lang w:bidi="es-ES"/>
                  </w:rPr>
                  <w:t>Experiencia</w:t>
                </w:r>
              </w:p>
            </w:sdtContent>
          </w:sdt>
          <w:p w:rsidR="00552F9B" w:rsidRPr="00A51C22" w:rsidRDefault="00172EC4" w:rsidP="00552F9B">
            <w:pPr>
              <w:pStyle w:val="Ttulo3"/>
              <w:rPr>
                <w:b/>
                <w:bCs/>
              </w:rPr>
            </w:pPr>
            <w:r w:rsidRPr="00A51C22">
              <w:rPr>
                <w:b/>
                <w:bCs/>
              </w:rPr>
              <w:t xml:space="preserve">Analista de </w:t>
            </w:r>
            <w:r w:rsidR="00611AF5" w:rsidRPr="00A51C22">
              <w:rPr>
                <w:b/>
                <w:bCs/>
              </w:rPr>
              <w:t>Datos</w:t>
            </w:r>
          </w:p>
          <w:p w:rsidR="006C2DFF" w:rsidRDefault="00172EC4" w:rsidP="00611AF5">
            <w:pPr>
              <w:pStyle w:val="Ttulo5"/>
            </w:pPr>
            <w:r>
              <w:t xml:space="preserve">BANJERCITO / CDMX / </w:t>
            </w:r>
            <w:r w:rsidR="00630B32">
              <w:t>diciembre</w:t>
            </w:r>
            <w:r w:rsidR="00A8451E">
              <w:t xml:space="preserve"> 2012 - </w:t>
            </w:r>
            <w:r w:rsidR="00630B32">
              <w:t>a</w:t>
            </w:r>
            <w:r>
              <w:t>ctual</w:t>
            </w:r>
          </w:p>
          <w:p w:rsidR="00513D03" w:rsidRPr="00611AF5" w:rsidRDefault="00513D03" w:rsidP="00611AF5">
            <w:r>
              <w:t>Mantenimiento a paginas web</w:t>
            </w:r>
            <w:r w:rsidR="0030117F">
              <w:t xml:space="preserve">  y aplicación móvil.</w:t>
            </w:r>
          </w:p>
          <w:p w:rsidR="00745613" w:rsidRDefault="00935D91" w:rsidP="007A623B">
            <w:pPr>
              <w:pStyle w:val="Listaconvietas0"/>
            </w:pPr>
            <w:r>
              <w:t>Java</w:t>
            </w:r>
            <w:r w:rsidR="00745613">
              <w:t xml:space="preserve"> (Java Server faces)</w:t>
            </w:r>
          </w:p>
          <w:p w:rsidR="00935D91" w:rsidRDefault="00745613" w:rsidP="007A623B">
            <w:pPr>
              <w:pStyle w:val="Listaconvietas0"/>
            </w:pPr>
            <w:r>
              <w:t>Base de datos (</w:t>
            </w:r>
            <w:r w:rsidR="00935D91">
              <w:t>Oracle</w:t>
            </w:r>
            <w:r>
              <w:t xml:space="preserve"> 11g, 12c</w:t>
            </w:r>
            <w:proofErr w:type="gramStart"/>
            <w:r>
              <w:t>) .</w:t>
            </w:r>
            <w:proofErr w:type="gramEnd"/>
          </w:p>
          <w:p w:rsidR="00745613" w:rsidRDefault="00745613" w:rsidP="007A623B">
            <w:pPr>
              <w:pStyle w:val="Listaconvietas0"/>
            </w:pPr>
            <w:r>
              <w:t>HTML 5.</w:t>
            </w:r>
          </w:p>
          <w:p w:rsidR="00745613" w:rsidRDefault="00745613" w:rsidP="007A623B">
            <w:pPr>
              <w:pStyle w:val="Listaconvietas0"/>
            </w:pPr>
            <w:r>
              <w:t>JavaScript.</w:t>
            </w:r>
          </w:p>
          <w:p w:rsidR="0030117F" w:rsidRPr="00935D91" w:rsidRDefault="0030117F" w:rsidP="007A623B">
            <w:pPr>
              <w:pStyle w:val="Listaconvietas0"/>
            </w:pPr>
            <w:r>
              <w:t>Android.</w:t>
            </w:r>
          </w:p>
          <w:p w:rsidR="00A6425D" w:rsidRPr="00A51C22" w:rsidRDefault="008C153C" w:rsidP="00A6425D">
            <w:pPr>
              <w:pStyle w:val="Ttulo3"/>
              <w:rPr>
                <w:b/>
                <w:bCs/>
              </w:rPr>
            </w:pPr>
            <w:r w:rsidRPr="00A51C22">
              <w:rPr>
                <w:b/>
                <w:bCs/>
              </w:rPr>
              <w:t xml:space="preserve">Programador </w:t>
            </w:r>
            <w:proofErr w:type="spellStart"/>
            <w:r w:rsidR="00C673F5">
              <w:rPr>
                <w:b/>
                <w:bCs/>
              </w:rPr>
              <w:t>semi</w:t>
            </w:r>
            <w:proofErr w:type="spellEnd"/>
            <w:r w:rsidR="00C673F5">
              <w:rPr>
                <w:b/>
                <w:bCs/>
              </w:rPr>
              <w:t xml:space="preserve"> s</w:t>
            </w:r>
            <w:r w:rsidRPr="00A51C22">
              <w:rPr>
                <w:b/>
                <w:bCs/>
              </w:rPr>
              <w:t>enior.</w:t>
            </w:r>
          </w:p>
          <w:p w:rsidR="00A6425D" w:rsidRPr="002653F1" w:rsidRDefault="008C153C" w:rsidP="00A6425D">
            <w:pPr>
              <w:pStyle w:val="Ttulo5"/>
            </w:pPr>
            <w:r>
              <w:t xml:space="preserve">IBM / CDMX </w:t>
            </w:r>
            <w:r w:rsidR="00630B32">
              <w:t>/ febrero</w:t>
            </w:r>
            <w:r>
              <w:t xml:space="preserve"> 2012 – </w:t>
            </w:r>
            <w:r w:rsidR="00630B32">
              <w:t>agosto</w:t>
            </w:r>
            <w:r>
              <w:t xml:space="preserve"> 2012</w:t>
            </w:r>
          </w:p>
          <w:p w:rsidR="00A6425D" w:rsidRDefault="00745613" w:rsidP="00A6425D">
            <w:pPr>
              <w:pStyle w:val="Descripcindeltrabajo"/>
            </w:pPr>
            <w:r>
              <w:t>Mantenimiento a aplicaciones de escritorio.</w:t>
            </w:r>
          </w:p>
          <w:p w:rsidR="001872D0" w:rsidRPr="002653F1" w:rsidRDefault="001872D0" w:rsidP="00A6425D">
            <w:pPr>
              <w:pStyle w:val="Descripcindeltrabajo"/>
              <w:rPr>
                <w:rStyle w:val="Carcterdedescripcindelelemento"/>
              </w:rPr>
            </w:pPr>
          </w:p>
          <w:p w:rsidR="009C7079" w:rsidRDefault="00745613" w:rsidP="007A623B">
            <w:pPr>
              <w:pStyle w:val="Listaconvietas0"/>
            </w:pPr>
            <w:r>
              <w:t>Visual Basic .NET</w:t>
            </w:r>
          </w:p>
          <w:p w:rsidR="00745613" w:rsidRDefault="00745613" w:rsidP="007A623B">
            <w:pPr>
              <w:pStyle w:val="Listaconvietas0"/>
            </w:pPr>
            <w:r>
              <w:t>ASP .NET</w:t>
            </w:r>
          </w:p>
          <w:p w:rsidR="0030117F" w:rsidRDefault="0030117F" w:rsidP="007A623B">
            <w:pPr>
              <w:pStyle w:val="Listaconvietas0"/>
            </w:pPr>
            <w:r>
              <w:t>C#</w:t>
            </w:r>
          </w:p>
          <w:p w:rsidR="00745613" w:rsidRDefault="00745613" w:rsidP="007A623B">
            <w:pPr>
              <w:pStyle w:val="Listaconvietas0"/>
            </w:pPr>
            <w:proofErr w:type="spellStart"/>
            <w:r>
              <w:t>MySQL</w:t>
            </w:r>
            <w:proofErr w:type="spellEnd"/>
            <w:r w:rsidR="0030117F">
              <w:t>.</w:t>
            </w:r>
          </w:p>
          <w:p w:rsidR="0030117F" w:rsidRPr="002653F1" w:rsidRDefault="0030117F" w:rsidP="007A623B">
            <w:pPr>
              <w:pStyle w:val="Listaconvietas0"/>
            </w:pPr>
            <w:r>
              <w:t>C++</w:t>
            </w:r>
          </w:p>
          <w:p w:rsidR="00A6425D" w:rsidRPr="00A51C22" w:rsidRDefault="008C153C" w:rsidP="00A6425D">
            <w:pPr>
              <w:pStyle w:val="Ttulo3"/>
              <w:rPr>
                <w:b/>
                <w:bCs/>
              </w:rPr>
            </w:pPr>
            <w:r w:rsidRPr="00A51C22">
              <w:rPr>
                <w:b/>
                <w:bCs/>
              </w:rPr>
              <w:t>Programador Jr.</w:t>
            </w:r>
          </w:p>
          <w:p w:rsidR="00A6425D" w:rsidRDefault="008C153C" w:rsidP="000153CC">
            <w:pPr>
              <w:pStyle w:val="Ttulo5"/>
            </w:pPr>
            <w:r>
              <w:t xml:space="preserve">INDRA / CDMX / </w:t>
            </w:r>
            <w:r w:rsidR="00630B32">
              <w:t>junio</w:t>
            </w:r>
            <w:r>
              <w:t xml:space="preserve"> 2011 a </w:t>
            </w:r>
            <w:r w:rsidR="00630B32">
              <w:t>diciembre</w:t>
            </w:r>
            <w:r>
              <w:t xml:space="preserve"> 2011</w:t>
            </w:r>
          </w:p>
          <w:p w:rsidR="00745613" w:rsidRPr="00611AF5" w:rsidRDefault="00745613" w:rsidP="00745613">
            <w:r>
              <w:t>Seguridad</w:t>
            </w:r>
            <w:r>
              <w:t xml:space="preserve"> a paginas web</w:t>
            </w:r>
            <w:r>
              <w:t xml:space="preserve"> mediante paginas blancas.</w:t>
            </w:r>
          </w:p>
          <w:p w:rsidR="00745613" w:rsidRDefault="000153CC" w:rsidP="007A623B">
            <w:pPr>
              <w:pStyle w:val="Listaconvietas0"/>
            </w:pPr>
            <w:r>
              <w:t>PHP</w:t>
            </w:r>
            <w:r w:rsidR="00745613">
              <w:t>.</w:t>
            </w:r>
          </w:p>
          <w:p w:rsidR="00745613" w:rsidRDefault="00745613" w:rsidP="007A623B">
            <w:pPr>
              <w:pStyle w:val="Listaconvietas0"/>
            </w:pPr>
            <w:r>
              <w:t>ASP 6.0</w:t>
            </w:r>
          </w:p>
          <w:p w:rsidR="00745613" w:rsidRDefault="00745613" w:rsidP="007A623B">
            <w:pPr>
              <w:pStyle w:val="Listaconvietas0"/>
            </w:pPr>
            <w:r>
              <w:t>Visual Basic</w:t>
            </w:r>
          </w:p>
          <w:p w:rsidR="00B02472" w:rsidRDefault="00745613" w:rsidP="00745613">
            <w:pPr>
              <w:pStyle w:val="Listaconvietas0"/>
            </w:pPr>
            <w:proofErr w:type="spellStart"/>
            <w:r>
              <w:t>Informix</w:t>
            </w:r>
            <w:proofErr w:type="spellEnd"/>
            <w:r>
              <w:t>.</w:t>
            </w:r>
          </w:p>
          <w:p w:rsidR="0030117F" w:rsidRPr="002653F1" w:rsidRDefault="0030117F" w:rsidP="00745613">
            <w:pPr>
              <w:pStyle w:val="Listaconvietas0"/>
            </w:pPr>
            <w:r>
              <w:t>C#</w:t>
            </w:r>
          </w:p>
        </w:tc>
      </w:tr>
    </w:tbl>
    <w:p w:rsidR="005A20B8" w:rsidRPr="002653F1" w:rsidRDefault="005A20B8"/>
    <w:sectPr w:rsidR="005A20B8" w:rsidRPr="002653F1" w:rsidSect="00733DE9">
      <w:headerReference w:type="default" r:id="rId20"/>
      <w:footerReference w:type="default" r:id="rId21"/>
      <w:pgSz w:w="11906" w:h="16838" w:code="9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B6494" w:rsidRDefault="00CB6494" w:rsidP="00B21D64">
      <w:pPr>
        <w:spacing w:after="0" w:line="240" w:lineRule="auto"/>
      </w:pPr>
      <w:r>
        <w:separator/>
      </w:r>
    </w:p>
  </w:endnote>
  <w:endnote w:type="continuationSeparator" w:id="0">
    <w:p w:rsidR="00CB6494" w:rsidRDefault="00CB6494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96376" w:rsidRDefault="00A96376">
    <w:pPr>
      <w:pStyle w:val="Piedepgina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22AC10" wp14:editId="7E31E33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ángulo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E22DEA" id="Rectángulo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&#13;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B6494" w:rsidRDefault="00CB6494" w:rsidP="00B21D64">
      <w:pPr>
        <w:spacing w:after="0" w:line="240" w:lineRule="auto"/>
      </w:pPr>
      <w:r>
        <w:separator/>
      </w:r>
    </w:p>
  </w:footnote>
  <w:footnote w:type="continuationSeparator" w:id="0">
    <w:p w:rsidR="00CB6494" w:rsidRDefault="00CB6494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1D64" w:rsidRDefault="00997E86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499E1FF" wp14:editId="13C81748">
              <wp:simplePos x="0" y="0"/>
              <wp:positionH relativeFrom="page">
                <wp:posOffset>-20320</wp:posOffset>
              </wp:positionH>
              <wp:positionV relativeFrom="page">
                <wp:posOffset>-111760</wp:posOffset>
              </wp:positionV>
              <wp:extent cx="7794580" cy="3434080"/>
              <wp:effectExtent l="0" t="0" r="0" b="0"/>
              <wp:wrapNone/>
              <wp:docPr id="129" name="Grupo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3434080"/>
                        <a:chOff x="0" y="0"/>
                        <a:chExt cx="7794580" cy="3572831"/>
                      </a:xfrm>
                    </wpg:grpSpPr>
                    <wps:wsp>
                      <wps:cNvPr id="2" name="Rectángulo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ángulo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0656"/>
                          <a:ext cx="3454400" cy="1792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ángulo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7B3D09" id="Grupo 129" o:spid="_x0000_s1026" style="position:absolute;margin-left:-1.6pt;margin-top:-8.8pt;width:613.75pt;height:270.4pt;z-index:251655168;mso-width-percent:1000;mso-position-horizontal-relative:page;mso-position-vertical-relative:page;mso-width-percent:1000;mso-height-relative:margin" coordsize="77945,357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">
              <v:rect id="Rectángulo 2" o:spid="_x0000_s1027" style="position:absolute;left:27622;top:17811;width:50323;height:1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" fillcolor="#cdedda [3207]" stroked="f" strokeweight="1pt"/>
              <v:rect id="Rectángulo 3" o:spid="_x0000_s1028" style="position:absolute;top:17806;width:34544;height:179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" fillcolor="#f2f2f2 [3052]" stroked="f" strokeweight="1pt"/>
              <v:rect id="Rectángulo 4" o:spid="_x0000_s1029" style="position:absolute;width:77902;height:180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&#13;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ListaConVietas"/>
    <w:lvl w:ilvl="0">
      <w:start w:val="1"/>
      <w:numFmt w:val="bullet"/>
      <w:pStyle w:val="Listaconvietas0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C4F91"/>
    <w:multiLevelType w:val="hybridMultilevel"/>
    <w:tmpl w:val="698237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ListaConVietas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E1"/>
    <w:rsid w:val="0000409D"/>
    <w:rsid w:val="000153CC"/>
    <w:rsid w:val="000161E1"/>
    <w:rsid w:val="00021303"/>
    <w:rsid w:val="00076930"/>
    <w:rsid w:val="00107E81"/>
    <w:rsid w:val="00115EEE"/>
    <w:rsid w:val="00122D15"/>
    <w:rsid w:val="00144072"/>
    <w:rsid w:val="00172EC4"/>
    <w:rsid w:val="001872D0"/>
    <w:rsid w:val="001A2A4E"/>
    <w:rsid w:val="001A4604"/>
    <w:rsid w:val="001B1848"/>
    <w:rsid w:val="001F54A5"/>
    <w:rsid w:val="0021475C"/>
    <w:rsid w:val="002371B2"/>
    <w:rsid w:val="00237218"/>
    <w:rsid w:val="002653F1"/>
    <w:rsid w:val="0030117F"/>
    <w:rsid w:val="00331D7E"/>
    <w:rsid w:val="00367070"/>
    <w:rsid w:val="003726DD"/>
    <w:rsid w:val="003C0BB5"/>
    <w:rsid w:val="004067B9"/>
    <w:rsid w:val="004103C0"/>
    <w:rsid w:val="00452292"/>
    <w:rsid w:val="004865C2"/>
    <w:rsid w:val="00491CCA"/>
    <w:rsid w:val="004B4147"/>
    <w:rsid w:val="00513D03"/>
    <w:rsid w:val="0051616B"/>
    <w:rsid w:val="0053032F"/>
    <w:rsid w:val="00552F9B"/>
    <w:rsid w:val="005636A7"/>
    <w:rsid w:val="005661D1"/>
    <w:rsid w:val="00597FB2"/>
    <w:rsid w:val="005A20B8"/>
    <w:rsid w:val="005B7DB3"/>
    <w:rsid w:val="00606203"/>
    <w:rsid w:val="00611AF5"/>
    <w:rsid w:val="0061400D"/>
    <w:rsid w:val="00621B5C"/>
    <w:rsid w:val="00630B32"/>
    <w:rsid w:val="006C2DFF"/>
    <w:rsid w:val="00733DE9"/>
    <w:rsid w:val="00745613"/>
    <w:rsid w:val="007571B5"/>
    <w:rsid w:val="007772B1"/>
    <w:rsid w:val="007A623B"/>
    <w:rsid w:val="007C6E7E"/>
    <w:rsid w:val="00840856"/>
    <w:rsid w:val="008424CE"/>
    <w:rsid w:val="00890F1A"/>
    <w:rsid w:val="008C153C"/>
    <w:rsid w:val="008E2197"/>
    <w:rsid w:val="00935D91"/>
    <w:rsid w:val="00953656"/>
    <w:rsid w:val="0096377D"/>
    <w:rsid w:val="00997E86"/>
    <w:rsid w:val="009B7D45"/>
    <w:rsid w:val="009C7079"/>
    <w:rsid w:val="009D4792"/>
    <w:rsid w:val="00A13ED4"/>
    <w:rsid w:val="00A21AF8"/>
    <w:rsid w:val="00A268BE"/>
    <w:rsid w:val="00A51C22"/>
    <w:rsid w:val="00A56626"/>
    <w:rsid w:val="00A6425D"/>
    <w:rsid w:val="00A8451E"/>
    <w:rsid w:val="00A96376"/>
    <w:rsid w:val="00AF2F4D"/>
    <w:rsid w:val="00AF441A"/>
    <w:rsid w:val="00B02472"/>
    <w:rsid w:val="00B03ED5"/>
    <w:rsid w:val="00B21D64"/>
    <w:rsid w:val="00B41F46"/>
    <w:rsid w:val="00B73E22"/>
    <w:rsid w:val="00BA0AE1"/>
    <w:rsid w:val="00BB7CE4"/>
    <w:rsid w:val="00BC1962"/>
    <w:rsid w:val="00BC33C3"/>
    <w:rsid w:val="00BF0DAF"/>
    <w:rsid w:val="00C05345"/>
    <w:rsid w:val="00C344AA"/>
    <w:rsid w:val="00C37B1A"/>
    <w:rsid w:val="00C4389B"/>
    <w:rsid w:val="00C673F5"/>
    <w:rsid w:val="00C777FF"/>
    <w:rsid w:val="00CB6494"/>
    <w:rsid w:val="00CC285B"/>
    <w:rsid w:val="00CC3EC1"/>
    <w:rsid w:val="00CD2FD2"/>
    <w:rsid w:val="00CF11F0"/>
    <w:rsid w:val="00CF68DB"/>
    <w:rsid w:val="00D12DFD"/>
    <w:rsid w:val="00D62B7E"/>
    <w:rsid w:val="00D709A2"/>
    <w:rsid w:val="00DC1E06"/>
    <w:rsid w:val="00DD4966"/>
    <w:rsid w:val="00F26A6D"/>
    <w:rsid w:val="00F52934"/>
    <w:rsid w:val="00F653AE"/>
    <w:rsid w:val="00FE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37D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s-E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Ttulo1">
    <w:name w:val="heading 1"/>
    <w:basedOn w:val="Normal"/>
    <w:next w:val="Normal"/>
    <w:link w:val="Ttulo1C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161E1"/>
  </w:style>
  <w:style w:type="paragraph" w:styleId="Piedepgina">
    <w:name w:val="footer"/>
    <w:basedOn w:val="Normal"/>
    <w:link w:val="PiedepginaC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161E1"/>
  </w:style>
  <w:style w:type="paragraph" w:styleId="Prrafodelista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90F1A"/>
    <w:rPr>
      <w:color w:val="808080"/>
    </w:rPr>
  </w:style>
  <w:style w:type="paragraph" w:customStyle="1" w:styleId="Logotipo">
    <w:name w:val="Logotipo"/>
    <w:basedOn w:val="Normal"/>
    <w:link w:val="Carcterdelogotipo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tulo">
    <w:name w:val="Title"/>
    <w:basedOn w:val="Normal"/>
    <w:next w:val="Normal"/>
    <w:link w:val="TtuloC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Carcterdelogotipo">
    <w:name w:val="Carácter de logotipo"/>
    <w:basedOn w:val="Fuentedeprrafopredeter"/>
    <w:link w:val="Logotipo"/>
    <w:uiPriority w:val="12"/>
    <w:rsid w:val="000161E1"/>
    <w:rPr>
      <w:b/>
      <w:caps/>
      <w:color w:val="FFFFFF" w:themeColor="background1"/>
      <w:sz w:val="108"/>
    </w:rPr>
  </w:style>
  <w:style w:type="character" w:customStyle="1" w:styleId="TtuloCar">
    <w:name w:val="Título Car"/>
    <w:basedOn w:val="Fuentedeprrafopredeter"/>
    <w:link w:val="Ttulo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Puesto">
    <w:name w:val="Puesto"/>
    <w:basedOn w:val="Normal"/>
    <w:link w:val="Carcterdepuestodetrabajo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Ttulo1Car">
    <w:name w:val="Título 1 Car"/>
    <w:basedOn w:val="Fuentedeprrafopredeter"/>
    <w:link w:val="Ttulo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Carcterdepuestodetrabajo">
    <w:name w:val="Carácter de puesto de trabajo"/>
    <w:basedOn w:val="Fuentedeprrafopredeter"/>
    <w:link w:val="Puesto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cin">
    <w:name w:val="Introducción"/>
    <w:basedOn w:val="Normal"/>
    <w:link w:val="Carcterdeintroduccin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o">
    <w:name w:val="Contacto"/>
    <w:basedOn w:val="Normal"/>
    <w:link w:val="Carcterdecontacto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Carcterdeintroduccin">
    <w:name w:val="Carácter de introducción"/>
    <w:basedOn w:val="Fuentedeprrafopredeter"/>
    <w:link w:val="Introduccin"/>
    <w:uiPriority w:val="15"/>
    <w:rsid w:val="000161E1"/>
    <w:rPr>
      <w:i/>
      <w:color w:val="1D3251" w:themeColor="accent5" w:themeShade="40"/>
      <w:sz w:val="28"/>
    </w:rPr>
  </w:style>
  <w:style w:type="paragraph" w:customStyle="1" w:styleId="Aptitud">
    <w:name w:val="Aptitud"/>
    <w:basedOn w:val="Normal"/>
    <w:link w:val="Carcterdeaptitud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arcterdecontacto">
    <w:name w:val="Carácter de contacto"/>
    <w:basedOn w:val="Fuentedeprrafopredeter"/>
    <w:link w:val="Contacto"/>
    <w:uiPriority w:val="14"/>
    <w:rsid w:val="000161E1"/>
    <w:rPr>
      <w:rFonts w:asciiTheme="majorHAnsi" w:hAnsiTheme="majorHAnsi"/>
      <w:sz w:val="22"/>
    </w:rPr>
  </w:style>
  <w:style w:type="paragraph" w:customStyle="1" w:styleId="Puntuacindeaptitud">
    <w:name w:val="Puntuación de aptitud"/>
    <w:basedOn w:val="Normal"/>
    <w:link w:val="Carcterdepuntuacindeaptitud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Carcterdeaptitud">
    <w:name w:val="Carácter de aptitud"/>
    <w:basedOn w:val="Fuentedeprrafopredeter"/>
    <w:link w:val="Aptitud"/>
    <w:uiPriority w:val="17"/>
    <w:rsid w:val="000161E1"/>
    <w:rPr>
      <w:kern w:val="24"/>
    </w:rPr>
  </w:style>
  <w:style w:type="character" w:customStyle="1" w:styleId="Ttulo2Car">
    <w:name w:val="Título 2 Car"/>
    <w:basedOn w:val="Fuentedeprrafopredeter"/>
    <w:link w:val="Ttulo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Carcterdepuntuacindeaptitud">
    <w:name w:val="Carácter de puntuación de aptitud"/>
    <w:basedOn w:val="Fuentedeprrafopredeter"/>
    <w:link w:val="Puntuacindeaptitud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Ttulo3Car">
    <w:name w:val="Título 3 Car"/>
    <w:basedOn w:val="Fuentedeprrafopredeter"/>
    <w:link w:val="Ttulo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52F9B"/>
    <w:rPr>
      <w:rFonts w:eastAsiaTheme="majorEastAsia" w:cstheme="majorBidi"/>
      <w:i/>
      <w:iCs/>
    </w:rPr>
  </w:style>
  <w:style w:type="character" w:customStyle="1" w:styleId="Ttulo5Car">
    <w:name w:val="Título 5 Car"/>
    <w:basedOn w:val="Fuentedeprrafopredeter"/>
    <w:link w:val="Ttulo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aconvietas0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ListaConVietas">
    <w:name w:val="ListaConViñetas"/>
    <w:uiPriority w:val="99"/>
    <w:rsid w:val="00A6425D"/>
    <w:pPr>
      <w:numPr>
        <w:numId w:val="8"/>
      </w:numPr>
    </w:pPr>
  </w:style>
  <w:style w:type="paragraph" w:customStyle="1" w:styleId="Descripcindeltrabajo">
    <w:name w:val="Descripción del trabajo"/>
    <w:basedOn w:val="Normal"/>
    <w:link w:val="Carcterdedescripcindelelemento"/>
    <w:uiPriority w:val="18"/>
    <w:qFormat/>
    <w:rsid w:val="00A6425D"/>
    <w:pPr>
      <w:spacing w:after="0"/>
    </w:pPr>
  </w:style>
  <w:style w:type="character" w:customStyle="1" w:styleId="Carcterdedescripcindelelemento">
    <w:name w:val="Carácter de descripción del elemento"/>
    <w:basedOn w:val="Fuentedeprrafopredeter"/>
    <w:link w:val="Descripcindeltrabajo"/>
    <w:uiPriority w:val="18"/>
    <w:rsid w:val="000161E1"/>
  </w:style>
  <w:style w:type="paragraph" w:styleId="Textodeglobo">
    <w:name w:val="Balloon Text"/>
    <w:basedOn w:val="Normal"/>
    <w:link w:val="TextodegloboCar"/>
    <w:uiPriority w:val="99"/>
    <w:semiHidden/>
    <w:unhideWhenUsed/>
    <w:rsid w:val="001A2A4E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2A4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abrielavillatorodelapaz/Library/Containers/com.microsoft.Word/Data/Library/Application%20Support/Microsoft/Office/16.0/DTS/Search/%7b49D4CB77-E52A-044B-8F75-C76AF87E984A%7dtf116596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9904C9A13173B4CA0B8EB2ACE11C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41DC7-FF14-794B-B441-F8AB56D4DB18}"/>
      </w:docPartPr>
      <w:docPartBody>
        <w:p w:rsidR="00186BB4" w:rsidRDefault="00AB465F">
          <w:pPr>
            <w:pStyle w:val="F9904C9A13173B4CA0B8EB2ACE11C2F8"/>
          </w:pPr>
          <w:r w:rsidRPr="002653F1">
            <w:rPr>
              <w:lang w:bidi="es-ES"/>
            </w:rPr>
            <w:t>ACERCA DE MÍ</w:t>
          </w:r>
        </w:p>
      </w:docPartBody>
    </w:docPart>
    <w:docPart>
      <w:docPartPr>
        <w:name w:val="637A70D801C8DD42A8017209BFC05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83A0E-A59B-BC46-B262-3CBCD00FCA96}"/>
      </w:docPartPr>
      <w:docPartBody>
        <w:p w:rsidR="00186BB4" w:rsidRDefault="00AB465F">
          <w:pPr>
            <w:pStyle w:val="637A70D801C8DD42A8017209BFC05B66"/>
          </w:pPr>
          <w:r w:rsidRPr="002653F1">
            <w:rPr>
              <w:lang w:bidi="es-ES"/>
            </w:rPr>
            <w:t>Aptitudes</w:t>
          </w:r>
        </w:p>
      </w:docPartBody>
    </w:docPart>
    <w:docPart>
      <w:docPartPr>
        <w:name w:val="6ADDE4FB53C7BE4DAA8479495F630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A6F6E-07A4-714C-AB47-1BB0296C9DBD}"/>
      </w:docPartPr>
      <w:docPartBody>
        <w:p w:rsidR="00186BB4" w:rsidRDefault="00AB465F">
          <w:pPr>
            <w:pStyle w:val="6ADDE4FB53C7BE4DAA8479495F630945"/>
          </w:pPr>
          <w:r w:rsidRPr="002653F1">
            <w:rPr>
              <w:lang w:bidi="es-ES"/>
            </w:rPr>
            <w:t>Educación</w:t>
          </w:r>
        </w:p>
      </w:docPartBody>
    </w:docPart>
    <w:docPart>
      <w:docPartPr>
        <w:name w:val="1F8A040BEC291D49B1365BA707E7C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67F9B-A770-D446-84F1-0A89480DC715}"/>
      </w:docPartPr>
      <w:docPartBody>
        <w:p w:rsidR="00186BB4" w:rsidRDefault="00AB465F">
          <w:pPr>
            <w:pStyle w:val="1F8A040BEC291D49B1365BA707E7C82F"/>
          </w:pPr>
          <w:r w:rsidRPr="002653F1"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1D8A"/>
    <w:multiLevelType w:val="multilevel"/>
    <w:tmpl w:val="9D984FD2"/>
    <w:styleLink w:val="ListaConVietas"/>
    <w:lvl w:ilvl="0">
      <w:start w:val="1"/>
      <w:numFmt w:val="bullet"/>
      <w:pStyle w:val="Listaconvietas0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ListaConVietas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5F"/>
    <w:rsid w:val="00186BB4"/>
    <w:rsid w:val="00AB465F"/>
    <w:rsid w:val="00BB3F32"/>
    <w:rsid w:val="00FC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U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FDACDDA0D2F6D489069A3857F60AF3E">
    <w:name w:val="CFDACDDA0D2F6D489069A3857F60AF3E"/>
  </w:style>
  <w:style w:type="paragraph" w:customStyle="1" w:styleId="65678713B613664EA86531B088C8F192">
    <w:name w:val="65678713B613664EA86531B088C8F192"/>
  </w:style>
  <w:style w:type="paragraph" w:customStyle="1" w:styleId="E6E91528135B3A4CBAD912E31CDF5DAC">
    <w:name w:val="E6E91528135B3A4CBAD912E31CDF5DAC"/>
  </w:style>
  <w:style w:type="paragraph" w:customStyle="1" w:styleId="FD18654A8CBBDD4291736915690618E9">
    <w:name w:val="FD18654A8CBBDD4291736915690618E9"/>
  </w:style>
  <w:style w:type="paragraph" w:customStyle="1" w:styleId="F9904C9A13173B4CA0B8EB2ACE11C2F8">
    <w:name w:val="F9904C9A13173B4CA0B8EB2ACE11C2F8"/>
  </w:style>
  <w:style w:type="paragraph" w:customStyle="1" w:styleId="3BC8845CEF72C743851F7F03053637E0">
    <w:name w:val="3BC8845CEF72C743851F7F03053637E0"/>
  </w:style>
  <w:style w:type="paragraph" w:customStyle="1" w:styleId="505CD7AA0F298540B9F209C1D19E5096">
    <w:name w:val="505CD7AA0F298540B9F209C1D19E5096"/>
  </w:style>
  <w:style w:type="paragraph" w:customStyle="1" w:styleId="E117D0215548064CB94027541DE050F4">
    <w:name w:val="E117D0215548064CB94027541DE050F4"/>
  </w:style>
  <w:style w:type="paragraph" w:customStyle="1" w:styleId="4CFC73B50F5704429E0243C1905E9CC3">
    <w:name w:val="4CFC73B50F5704429E0243C1905E9CC3"/>
  </w:style>
  <w:style w:type="paragraph" w:customStyle="1" w:styleId="A535C01E3370D3428DA6A95FE7186795">
    <w:name w:val="A535C01E3370D3428DA6A95FE7186795"/>
  </w:style>
  <w:style w:type="paragraph" w:customStyle="1" w:styleId="908D1EDA01CD5B40BC885B9D3AC6E178">
    <w:name w:val="908D1EDA01CD5B40BC885B9D3AC6E178"/>
  </w:style>
  <w:style w:type="paragraph" w:customStyle="1" w:styleId="B8BBCE5718C3FC44AF37E4B4A2BAFE75">
    <w:name w:val="B8BBCE5718C3FC44AF37E4B4A2BAFE75"/>
  </w:style>
  <w:style w:type="paragraph" w:customStyle="1" w:styleId="637A70D801C8DD42A8017209BFC05B66">
    <w:name w:val="637A70D801C8DD42A8017209BFC05B66"/>
  </w:style>
  <w:style w:type="paragraph" w:customStyle="1" w:styleId="6ADDE4FB53C7BE4DAA8479495F630945">
    <w:name w:val="6ADDE4FB53C7BE4DAA8479495F630945"/>
  </w:style>
  <w:style w:type="paragraph" w:customStyle="1" w:styleId="5C69AA95AEF82D4BA7819C15CA80807D">
    <w:name w:val="5C69AA95AEF82D4BA7819C15CA80807D"/>
  </w:style>
  <w:style w:type="paragraph" w:customStyle="1" w:styleId="6398FD6AECE2A741BBDAF56A8CAD3984">
    <w:name w:val="6398FD6AECE2A741BBDAF56A8CAD3984"/>
  </w:style>
  <w:style w:type="paragraph" w:customStyle="1" w:styleId="DB63EA73C27E7A488BE888E0D7A06729">
    <w:name w:val="DB63EA73C27E7A488BE888E0D7A06729"/>
  </w:style>
  <w:style w:type="paragraph" w:customStyle="1" w:styleId="2B886880042E024DB040E8F6B9645679">
    <w:name w:val="2B886880042E024DB040E8F6B9645679"/>
  </w:style>
  <w:style w:type="paragraph" w:customStyle="1" w:styleId="0BBE16AB350F8446B4B15B369C663CB9">
    <w:name w:val="0BBE16AB350F8446B4B15B369C663CB9"/>
  </w:style>
  <w:style w:type="paragraph" w:customStyle="1" w:styleId="37B6F340A3CB604C9E73B9577120A62E">
    <w:name w:val="37B6F340A3CB604C9E73B9577120A62E"/>
  </w:style>
  <w:style w:type="paragraph" w:customStyle="1" w:styleId="DAAE54F7C91CB64D91BA8806B95B1F17">
    <w:name w:val="DAAE54F7C91CB64D91BA8806B95B1F17"/>
  </w:style>
  <w:style w:type="paragraph" w:customStyle="1" w:styleId="600E81B0CC0E7F4EBF0C02A6475DA9CF">
    <w:name w:val="600E81B0CC0E7F4EBF0C02A6475DA9CF"/>
  </w:style>
  <w:style w:type="paragraph" w:customStyle="1" w:styleId="9C826F62FA6ADA49B236D91102FD65EB">
    <w:name w:val="9C826F62FA6ADA49B236D91102FD65EB"/>
  </w:style>
  <w:style w:type="paragraph" w:customStyle="1" w:styleId="1F8A040BEC291D49B1365BA707E7C82F">
    <w:name w:val="1F8A040BEC291D49B1365BA707E7C82F"/>
  </w:style>
  <w:style w:type="paragraph" w:customStyle="1" w:styleId="F44153913E493B4C935313EA3636868F">
    <w:name w:val="F44153913E493B4C935313EA3636868F"/>
  </w:style>
  <w:style w:type="paragraph" w:customStyle="1" w:styleId="703E0F9D99FEC44A8EA72AB2BDACC2EF">
    <w:name w:val="703E0F9D99FEC44A8EA72AB2BDACC2EF"/>
  </w:style>
  <w:style w:type="paragraph" w:customStyle="1" w:styleId="Descripcindeltrabajo">
    <w:name w:val="Descripción del trabajo"/>
    <w:basedOn w:val="Normal"/>
    <w:link w:val="Carcterdedescripcindelelemento"/>
    <w:uiPriority w:val="18"/>
    <w:qFormat/>
    <w:pPr>
      <w:spacing w:line="288" w:lineRule="auto"/>
    </w:pPr>
    <w:rPr>
      <w:rFonts w:eastAsiaTheme="minorHAnsi"/>
      <w:color w:val="262626" w:themeColor="text1" w:themeTint="D9"/>
      <w:sz w:val="18"/>
      <w:szCs w:val="18"/>
      <w:lang w:val="es-ES" w:eastAsia="en-US"/>
    </w:rPr>
  </w:style>
  <w:style w:type="character" w:customStyle="1" w:styleId="Carcterdedescripcindelelemento">
    <w:name w:val="Carácter de descripción del elemento"/>
    <w:basedOn w:val="Fuentedeprrafopredeter"/>
    <w:link w:val="Descripcindeltrabajo"/>
    <w:uiPriority w:val="18"/>
    <w:rPr>
      <w:rFonts w:eastAsiaTheme="minorHAnsi"/>
      <w:color w:val="262626" w:themeColor="text1" w:themeTint="D9"/>
      <w:sz w:val="18"/>
      <w:szCs w:val="18"/>
      <w:lang w:val="es-ES" w:eastAsia="en-US"/>
    </w:rPr>
  </w:style>
  <w:style w:type="paragraph" w:customStyle="1" w:styleId="EDF1C7FA69F83F4A995C830F05053005">
    <w:name w:val="EDF1C7FA69F83F4A995C830F05053005"/>
  </w:style>
  <w:style w:type="paragraph" w:styleId="Listaconvietas0">
    <w:name w:val="List Bullet"/>
    <w:basedOn w:val="Normal"/>
    <w:uiPriority w:val="99"/>
    <w:qFormat/>
    <w:pPr>
      <w:numPr>
        <w:numId w:val="2"/>
      </w:numPr>
      <w:spacing w:after="160" w:line="288" w:lineRule="auto"/>
      <w:contextualSpacing/>
    </w:pPr>
    <w:rPr>
      <w:rFonts w:eastAsiaTheme="minorHAnsi"/>
      <w:color w:val="262626" w:themeColor="text1" w:themeTint="D9"/>
      <w:sz w:val="18"/>
      <w:szCs w:val="18"/>
      <w:lang w:val="es-ES" w:eastAsia="en-US"/>
    </w:rPr>
  </w:style>
  <w:style w:type="numbering" w:customStyle="1" w:styleId="ListaConVietas">
    <w:name w:val="ListaConViñetas"/>
    <w:uiPriority w:val="99"/>
    <w:pPr>
      <w:numPr>
        <w:numId w:val="1"/>
      </w:numPr>
    </w:pPr>
  </w:style>
  <w:style w:type="paragraph" w:customStyle="1" w:styleId="4859E76E706AB14AB80B253693822098">
    <w:name w:val="4859E76E706AB14AB80B253693822098"/>
  </w:style>
  <w:style w:type="paragraph" w:customStyle="1" w:styleId="327823472468F44FBB0A96A4CC83A2E2">
    <w:name w:val="327823472468F44FBB0A96A4CC83A2E2"/>
  </w:style>
  <w:style w:type="paragraph" w:customStyle="1" w:styleId="2A04CF5EFA474445BE71344B29499E0F">
    <w:name w:val="2A04CF5EFA474445BE71344B29499E0F"/>
  </w:style>
  <w:style w:type="paragraph" w:customStyle="1" w:styleId="68D9C7A03B6BFB4799D042DD1AACC257">
    <w:name w:val="68D9C7A03B6BFB4799D042DD1AACC257"/>
  </w:style>
  <w:style w:type="paragraph" w:customStyle="1" w:styleId="BCC885EC8268194FAF3D42AEE92892BE">
    <w:name w:val="BCC885EC8268194FAF3D42AEE92892BE"/>
  </w:style>
  <w:style w:type="paragraph" w:customStyle="1" w:styleId="CF76F41D6BE94042AC2351574A44E347">
    <w:name w:val="CF76F41D6BE94042AC2351574A44E347"/>
  </w:style>
  <w:style w:type="paragraph" w:customStyle="1" w:styleId="52C0D58F5935544F98AAA2131125E9EA">
    <w:name w:val="52C0D58F5935544F98AAA2131125E9EA"/>
  </w:style>
  <w:style w:type="paragraph" w:customStyle="1" w:styleId="66941DF5AB78A24EAED6DC112B334D4D">
    <w:name w:val="66941DF5AB78A24EAED6DC112B334D4D"/>
  </w:style>
  <w:style w:type="paragraph" w:customStyle="1" w:styleId="E842B9503C45904FB9456669DC5AF31B">
    <w:name w:val="E842B9503C45904FB9456669DC5AF31B"/>
  </w:style>
  <w:style w:type="paragraph" w:customStyle="1" w:styleId="70D238BC1970AF498632A4A73216D59A">
    <w:name w:val="70D238BC1970AF498632A4A73216D5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998B3A-AEDB-D04F-AC9E-E07DFFD08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{49D4CB77-E52A-044B-8F75-C76AF87E984A}tf11659642.dotx</Template>
  <TotalTime>0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2020-06-08T15:56:00Z</dcterms:created>
  <dcterms:modified xsi:type="dcterms:W3CDTF">2020-06-10T21:03:00Z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